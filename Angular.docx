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D5076B" w:rsidRDefault="00B9765B">
              <w:pPr>
                <w:pStyle w:val="Publishwithline"/>
              </w:pPr>
              <w:r>
                <w:t>Angular.JS</w:t>
              </w:r>
            </w:p>
          </w:sdtContent>
        </w:sdt>
        <w:p w:rsidR="00D5076B" w:rsidRDefault="00D5076B">
          <w:pPr>
            <w:pStyle w:val="underline"/>
          </w:pPr>
        </w:p>
        <w:p w:rsidR="00D5076B" w:rsidRDefault="00E75E41">
          <w:pPr>
            <w:pStyle w:val="PadderBetweenControlandBody"/>
          </w:pPr>
        </w:p>
      </w:sdtContent>
    </w:sdt>
    <w:p w:rsidR="00D5076B" w:rsidRDefault="00B9765B">
      <w:r>
        <w:t xml:space="preserve">Which architectures exist for web </w:t>
      </w:r>
      <w:proofErr w:type="gramStart"/>
      <w:r>
        <w:t>applications ?</w:t>
      </w:r>
      <w:proofErr w:type="gramEnd"/>
      <w:r>
        <w:t xml:space="preserve"> </w:t>
      </w:r>
    </w:p>
    <w:p w:rsidR="00E307CC" w:rsidRDefault="00E307CC">
      <w:proofErr w:type="spellStart"/>
      <w:r>
        <w:t>Threre</w:t>
      </w:r>
      <w:proofErr w:type="spellEnd"/>
      <w:r>
        <w:t xml:space="preserve"> are 2 main </w:t>
      </w:r>
      <w:proofErr w:type="gramStart"/>
      <w:r>
        <w:t>arch</w:t>
      </w:r>
      <w:proofErr w:type="gramEnd"/>
      <w:r>
        <w:t>:</w:t>
      </w:r>
    </w:p>
    <w:p w:rsidR="00E307CC" w:rsidRDefault="00E307CC" w:rsidP="00E307CC">
      <w:pPr>
        <w:pStyle w:val="ListParagraph"/>
        <w:numPr>
          <w:ilvl w:val="0"/>
          <w:numId w:val="1"/>
        </w:numPr>
      </w:pPr>
      <w:r>
        <w:t>Server-side-rendering</w:t>
      </w:r>
    </w:p>
    <w:p w:rsidR="00E307CC" w:rsidRDefault="00E307CC" w:rsidP="00E307CC">
      <w:pPr>
        <w:pStyle w:val="ListParagraph"/>
        <w:numPr>
          <w:ilvl w:val="0"/>
          <w:numId w:val="1"/>
        </w:numPr>
      </w:pPr>
      <w:r>
        <w:t>Client-side rendering</w:t>
      </w:r>
    </w:p>
    <w:p w:rsidR="00E307CC" w:rsidRDefault="00E307CC" w:rsidP="00E307CC">
      <w:r>
        <w:t xml:space="preserve">Rendering – which side makes the html </w:t>
      </w:r>
      <w:proofErr w:type="gramStart"/>
      <w:r>
        <w:t>files,</w:t>
      </w:r>
      <w:proofErr w:type="gramEnd"/>
      <w:r>
        <w:t xml:space="preserve"> the html will finally look like a pattern and the content will be produced in runtime.</w:t>
      </w:r>
    </w:p>
    <w:p w:rsidR="00E307CC" w:rsidRDefault="00E307CC" w:rsidP="00E307CC">
      <w:r>
        <w:t>For ex:</w:t>
      </w:r>
    </w:p>
    <w:p w:rsidR="00E307CC" w:rsidRDefault="00E307CC" w:rsidP="00E307CC">
      <w:r>
        <w:t>We have a list:</w:t>
      </w:r>
    </w:p>
    <w:p w:rsidR="00E307CC" w:rsidRDefault="00E307CC" w:rsidP="00E307CC">
      <w:r>
        <w:t>&lt;table&gt;</w:t>
      </w:r>
    </w:p>
    <w:p w:rsidR="00E307CC" w:rsidRDefault="00E307CC" w:rsidP="00E307CC">
      <w:pPr>
        <w:ind w:firstLine="720"/>
      </w:pPr>
      <w:r>
        <w:t>&lt;</w:t>
      </w:r>
      <w:proofErr w:type="spellStart"/>
      <w:r>
        <w:t>tr</w:t>
      </w:r>
      <w:proofErr w:type="spellEnd"/>
      <w:r>
        <w:t>&gt;</w:t>
      </w:r>
    </w:p>
    <w:p w:rsidR="00E307CC" w:rsidRDefault="00E307CC" w:rsidP="00E307CC">
      <w:pPr>
        <w:ind w:left="1440"/>
      </w:pPr>
      <w:r>
        <w:t>&lt;td&gt;</w:t>
      </w:r>
      <w:proofErr w:type="gramStart"/>
      <w:r>
        <w:t>….&lt;</w:t>
      </w:r>
      <w:proofErr w:type="gramEnd"/>
      <w:r>
        <w:t>/td&gt;</w:t>
      </w:r>
      <w:r>
        <w:br/>
      </w:r>
      <w:r>
        <w:t>&lt;td&gt;….&lt;/td&gt;</w:t>
      </w:r>
      <w:r>
        <w:br/>
        <w:t>&lt;td&gt;….&lt;/td&gt;</w:t>
      </w:r>
    </w:p>
    <w:p w:rsidR="00E307CC" w:rsidRDefault="00E307CC" w:rsidP="00E307CC">
      <w:pPr>
        <w:ind w:left="720"/>
      </w:pPr>
      <w:r>
        <w:t>&lt;/</w:t>
      </w:r>
      <w:proofErr w:type="spellStart"/>
      <w:r>
        <w:t>tr</w:t>
      </w:r>
      <w:proofErr w:type="spellEnd"/>
      <w:r>
        <w:t>&gt;</w:t>
      </w:r>
    </w:p>
    <w:p w:rsidR="00E307CC" w:rsidRDefault="00E307CC" w:rsidP="00E307CC">
      <w:r>
        <w:t>&lt;/table&gt;</w:t>
      </w:r>
      <w:r>
        <w:br/>
      </w:r>
      <w:r>
        <w:br/>
        <w:t>the contents of the list comes from an object array, creating html tags in JS is problematic, we want the html to have the structure of our page.</w:t>
      </w:r>
      <w:r>
        <w:br/>
        <w:t>when we talk about rendering it mean that in the html there is a code that in runtime the real html will be created.</w:t>
      </w:r>
      <w:r w:rsidR="00112DD5">
        <w:br/>
        <w:t>the html code that was described above it can be create either in option 1 or 2.</w:t>
      </w:r>
    </w:p>
    <w:p w:rsidR="00112DD5" w:rsidRDefault="00112DD5" w:rsidP="00E307CC">
      <w:r>
        <w:t xml:space="preserve">Framework for 1 – </w:t>
      </w:r>
      <w:r w:rsidR="00FD7E88">
        <w:t xml:space="preserve">rails for </w:t>
      </w:r>
      <w:r>
        <w:t>ruby,</w:t>
      </w:r>
      <w:r w:rsidR="00B42A8C">
        <w:t xml:space="preserve"> Django (python)</w:t>
      </w:r>
      <w:r>
        <w:t>, asp.net</w:t>
      </w:r>
      <w:r w:rsidR="00B42A8C">
        <w:t>(.NET)</w:t>
      </w:r>
      <w:r>
        <w:t>,</w:t>
      </w:r>
      <w:r w:rsidR="00B42A8C">
        <w:t xml:space="preserve"> </w:t>
      </w:r>
      <w:proofErr w:type="spellStart"/>
      <w:r w:rsidR="00B42A8C">
        <w:t>jsp</w:t>
      </w:r>
      <w:proofErr w:type="spellEnd"/>
      <w:r w:rsidR="00B42A8C">
        <w:t xml:space="preserve"> (Java)</w:t>
      </w:r>
      <w:r w:rsidR="00FD7E88">
        <w:t xml:space="preserve"> or spring</w:t>
      </w:r>
      <w:r w:rsidR="00B42A8C">
        <w:t>,</w:t>
      </w:r>
      <w:r w:rsidR="00F4605F">
        <w:t xml:space="preserve"> </w:t>
      </w:r>
      <w:proofErr w:type="spellStart"/>
      <w:r w:rsidR="00F4605F">
        <w:t>php</w:t>
      </w:r>
      <w:proofErr w:type="spellEnd"/>
      <w:r w:rsidR="00F4605F">
        <w:t xml:space="preserve">, </w:t>
      </w:r>
      <w:proofErr w:type="spellStart"/>
      <w:r w:rsidR="00F4605F">
        <w:t>erb</w:t>
      </w:r>
      <w:proofErr w:type="spellEnd"/>
    </w:p>
    <w:p w:rsidR="00B42A8C" w:rsidRDefault="00B42A8C" w:rsidP="00B42A8C">
      <w:r>
        <w:t xml:space="preserve">Framework for 2 – AngularJS (build on </w:t>
      </w:r>
      <w:proofErr w:type="spellStart"/>
      <w:r>
        <w:t>javascript</w:t>
      </w:r>
      <w:proofErr w:type="spellEnd"/>
      <w:r w:rsidR="00B215C1">
        <w:t>, by google</w:t>
      </w:r>
      <w:r>
        <w:t>)</w:t>
      </w:r>
      <w:r w:rsidR="00B215C1">
        <w:t>, react.js (</w:t>
      </w:r>
      <w:proofErr w:type="spellStart"/>
      <w:r w:rsidR="00B215C1">
        <w:t>facebook</w:t>
      </w:r>
      <w:proofErr w:type="spellEnd"/>
      <w:r w:rsidR="00B215C1">
        <w:t xml:space="preserve">), </w:t>
      </w:r>
      <w:proofErr w:type="spellStart"/>
      <w:r w:rsidR="00B215C1">
        <w:t>vue</w:t>
      </w:r>
      <w:proofErr w:type="spellEnd"/>
      <w:r w:rsidR="00B215C1">
        <w:t xml:space="preserve"> (similar to </w:t>
      </w:r>
      <w:proofErr w:type="spellStart"/>
      <w:r w:rsidR="00B215C1">
        <w:t>angularjs</w:t>
      </w:r>
      <w:proofErr w:type="spellEnd"/>
      <w:r w:rsidR="00B215C1">
        <w:t>)</w:t>
      </w:r>
      <w:r w:rsidR="002C2F5E">
        <w:br/>
        <w:t>* Angular 2 is a failure</w:t>
      </w:r>
    </w:p>
    <w:p w:rsidR="00B42A8C" w:rsidRDefault="00E02E04" w:rsidP="00B42A8C">
      <w:r>
        <w:t xml:space="preserve">In client-side rendering it is easier to make a Single Page Application, which in user experience it feels more like a desktop application (like </w:t>
      </w:r>
      <w:proofErr w:type="spellStart"/>
      <w:r>
        <w:t>gmail</w:t>
      </w:r>
      <w:proofErr w:type="spellEnd"/>
      <w:r>
        <w:t>, google docs etc.)</w:t>
      </w:r>
      <w:r>
        <w:br/>
        <w:t>the Angular framework beside the render on the client, makes the SPA much</w:t>
      </w:r>
      <w:r w:rsidR="004F3180">
        <w:t xml:space="preserve"> </w:t>
      </w:r>
      <w:r>
        <w:t xml:space="preserve">easier to create, maintain and change the </w:t>
      </w:r>
      <w:proofErr w:type="spellStart"/>
      <w:r>
        <w:t>url</w:t>
      </w:r>
      <w:proofErr w:type="spellEnd"/>
      <w:r>
        <w:t>.</w:t>
      </w:r>
    </w:p>
    <w:p w:rsidR="00E02E04" w:rsidRDefault="001B3DBB" w:rsidP="00B42A8C">
      <w:r>
        <w:t>SEO – how the site fits the search engines.</w:t>
      </w:r>
    </w:p>
    <w:p w:rsidR="00BE01B8" w:rsidRDefault="00BE01B8" w:rsidP="00B42A8C">
      <w:r>
        <w:t>Angular works in MVC or MVVM</w:t>
      </w:r>
    </w:p>
    <w:p w:rsidR="000C73C7" w:rsidRDefault="000C73C7" w:rsidP="00B42A8C">
      <w:proofErr w:type="gramStart"/>
      <w:r>
        <w:t>MVC</w:t>
      </w:r>
      <w:r w:rsidR="00BE01B8">
        <w:t>(</w:t>
      </w:r>
      <w:proofErr w:type="gramEnd"/>
      <w:r w:rsidR="00BE01B8">
        <w:t>Model, View, Controller)</w:t>
      </w:r>
      <w:r>
        <w:t xml:space="preserve"> – the </w:t>
      </w:r>
      <w:r w:rsidRPr="00BE01B8">
        <w:rPr>
          <w:b/>
          <w:bCs/>
        </w:rPr>
        <w:t>view</w:t>
      </w:r>
      <w:r>
        <w:t xml:space="preserve"> </w:t>
      </w:r>
      <w:r w:rsidR="00903F0A">
        <w:t xml:space="preserve">reads data from the </w:t>
      </w:r>
      <w:r w:rsidR="00903F0A" w:rsidRPr="00BE01B8">
        <w:rPr>
          <w:b/>
          <w:bCs/>
        </w:rPr>
        <w:t>model</w:t>
      </w:r>
      <w:r w:rsidR="00903F0A">
        <w:t xml:space="preserve">, the model doesn’t know the view, the </w:t>
      </w:r>
      <w:r w:rsidR="00903F0A" w:rsidRPr="00BE01B8">
        <w:rPr>
          <w:b/>
          <w:bCs/>
        </w:rPr>
        <w:t>controller</w:t>
      </w:r>
      <w:r w:rsidR="00BE01B8">
        <w:rPr>
          <w:b/>
          <w:bCs/>
        </w:rPr>
        <w:t xml:space="preserve"> (business logic)</w:t>
      </w:r>
      <w:r w:rsidR="00903F0A">
        <w:t xml:space="preserve"> knows the view and the model.</w:t>
      </w:r>
    </w:p>
    <w:p w:rsidR="00BE01B8" w:rsidRDefault="00BE01B8" w:rsidP="00B42A8C">
      <w:r>
        <w:t>Ex: a button was clicked on the view (like adding data) the controller sends the message to the model, to update, the view updates because the model has changed and it watches it.</w:t>
      </w:r>
    </w:p>
    <w:p w:rsidR="00BE01B8" w:rsidRDefault="00BE01B8" w:rsidP="00B42A8C">
      <w:r>
        <w:t xml:space="preserve">MVVM </w:t>
      </w:r>
      <w:r w:rsidR="006159FE">
        <w:t>(</w:t>
      </w:r>
      <w:proofErr w:type="gramStart"/>
      <w:r w:rsidR="006159FE">
        <w:t>Model ,</w:t>
      </w:r>
      <w:proofErr w:type="gramEnd"/>
      <w:r w:rsidR="006159FE">
        <w:t xml:space="preserve"> </w:t>
      </w:r>
      <w:proofErr w:type="spellStart"/>
      <w:r w:rsidR="006159FE">
        <w:t>ViewModel</w:t>
      </w:r>
      <w:proofErr w:type="spellEnd"/>
      <w:r w:rsidR="006159FE">
        <w:t xml:space="preserve">, View) </w:t>
      </w:r>
      <w:r>
        <w:t xml:space="preserve">– the business logic is in the </w:t>
      </w:r>
      <w:r w:rsidRPr="007A629B">
        <w:rPr>
          <w:b/>
          <w:bCs/>
        </w:rPr>
        <w:t>model</w:t>
      </w:r>
      <w:r w:rsidR="007A629B">
        <w:rPr>
          <w:b/>
          <w:bCs/>
        </w:rPr>
        <w:t xml:space="preserve"> </w:t>
      </w:r>
      <w:r w:rsidR="007A629B">
        <w:t>the model is larger than the model in MVC</w:t>
      </w:r>
      <w:r>
        <w:t xml:space="preserve">, the </w:t>
      </w:r>
      <w:r w:rsidRPr="007A629B">
        <w:rPr>
          <w:b/>
          <w:bCs/>
        </w:rPr>
        <w:t>view model</w:t>
      </w:r>
      <w:r>
        <w:t xml:space="preserve"> has view logic and all event are connected to it, in contrary to MVC the VM doesn’t know what to do with the event only to pass it on and handle any view concerning code.</w:t>
      </w:r>
    </w:p>
    <w:p w:rsidR="008C122A" w:rsidRDefault="008C122A" w:rsidP="00B42A8C">
      <w:r>
        <w:t xml:space="preserve">AngularJS </w:t>
      </w:r>
      <w:r w:rsidR="00315CD3">
        <w:t>characteristics</w:t>
      </w:r>
      <w:r>
        <w:t>:</w:t>
      </w:r>
    </w:p>
    <w:p w:rsidR="008C122A" w:rsidRDefault="008C122A" w:rsidP="00B42A8C">
      <w:r>
        <w:t xml:space="preserve">SoC: </w:t>
      </w:r>
      <w:r w:rsidR="00315CD3">
        <w:t>Separation</w:t>
      </w:r>
      <w:r>
        <w:t xml:space="preserve"> of </w:t>
      </w:r>
      <w:r w:rsidR="004F41C7">
        <w:t>Concerns, separation between the BL and the presentation</w:t>
      </w:r>
    </w:p>
    <w:p w:rsidR="004F41C7" w:rsidRDefault="004F41C7" w:rsidP="00B42A8C">
      <w:r>
        <w:t>DRY: Don’t Repeat Yourself – use of patterns to reduce the use of HTML</w:t>
      </w:r>
      <w:r w:rsidR="00545F5C">
        <w:t xml:space="preserve">, use of directives (an element of </w:t>
      </w:r>
      <w:proofErr w:type="spellStart"/>
      <w:r w:rsidR="00545F5C">
        <w:t>ui</w:t>
      </w:r>
      <w:proofErr w:type="spellEnd"/>
      <w:r w:rsidR="00545F5C">
        <w:t xml:space="preserve"> that can be used repeatedly – ex navigation bar)</w:t>
      </w:r>
    </w:p>
    <w:p w:rsidR="00321BE4" w:rsidRDefault="00321BE4" w:rsidP="00B42A8C">
      <w:r>
        <w:t>AngularJS components:</w:t>
      </w:r>
    </w:p>
    <w:p w:rsidR="00321BE4" w:rsidRDefault="00321BE4" w:rsidP="00B42A8C">
      <w:r>
        <w:t>Model / Service – our data</w:t>
      </w:r>
      <w:r w:rsidR="007514FF">
        <w:t xml:space="preserve"> (on the side of the model, BL)</w:t>
      </w:r>
      <w:r>
        <w:t xml:space="preserve"> </w:t>
      </w:r>
    </w:p>
    <w:p w:rsidR="00321BE4" w:rsidRDefault="00321BE4" w:rsidP="00B42A8C">
      <w:r>
        <w:t xml:space="preserve">View </w:t>
      </w:r>
      <w:r w:rsidR="00E24FF1">
        <w:t>–</w:t>
      </w:r>
      <w:r>
        <w:t xml:space="preserve"> </w:t>
      </w:r>
      <w:r w:rsidR="00E24FF1">
        <w:t>the presentation, html files in form of templates</w:t>
      </w:r>
    </w:p>
    <w:p w:rsidR="006B6F2B" w:rsidRDefault="006B6F2B" w:rsidP="00B42A8C">
      <w:r>
        <w:t>Data Binding – connects the view and the view-model ($scope) in angular</w:t>
      </w:r>
    </w:p>
    <w:p w:rsidR="006B6F2B" w:rsidRDefault="006B6F2B" w:rsidP="00B42A8C">
      <w:r>
        <w:t>Controller – connects the view and the data</w:t>
      </w:r>
    </w:p>
    <w:p w:rsidR="006B6F2B" w:rsidRDefault="006B6F2B" w:rsidP="00B42A8C">
      <w:r>
        <w:t xml:space="preserve">Router – routes between the views, gets the </w:t>
      </w:r>
      <w:proofErr w:type="spellStart"/>
      <w:r>
        <w:t>url</w:t>
      </w:r>
      <w:proofErr w:type="spellEnd"/>
      <w:r>
        <w:t xml:space="preserve"> and returns the view and the controller that knows to present the view.</w:t>
      </w:r>
    </w:p>
    <w:p w:rsidR="00932413" w:rsidRDefault="00932413" w:rsidP="00B42A8C">
      <w:r>
        <w:t>Directive – UI component that can be reused in all html files.</w:t>
      </w:r>
    </w:p>
    <w:p w:rsidR="001B0737" w:rsidRDefault="00B72300" w:rsidP="00B42A8C">
      <w:r>
        <w:t xml:space="preserve">MVC </w:t>
      </w:r>
      <w:r w:rsidR="00CA0440">
        <w:t xml:space="preserve">Components </w:t>
      </w:r>
      <w:proofErr w:type="gramStart"/>
      <w:r w:rsidR="00CA0440">
        <w:t>connects :</w:t>
      </w:r>
      <w:proofErr w:type="gramEnd"/>
      <w:r w:rsidR="00CA0440">
        <w:t xml:space="preserve"> Model (App) -&gt; Routes </w:t>
      </w:r>
      <w:r w:rsidR="00CA0440">
        <w:tab/>
        <w:t>-&gt;View</w:t>
      </w:r>
      <w:r w:rsidR="003A4CAB">
        <w:tab/>
      </w:r>
      <w:r w:rsidR="000C014F">
        <w:tab/>
        <w:t>-&gt;Directives</w:t>
      </w:r>
      <w:r w:rsidR="003A4CAB">
        <w:tab/>
      </w:r>
      <w:r w:rsidR="003A4CAB">
        <w:tab/>
      </w:r>
    </w:p>
    <w:p w:rsidR="003A4CAB" w:rsidRDefault="00CA0440" w:rsidP="003A4CAB">
      <w:pPr>
        <w:ind w:left="4320"/>
      </w:pPr>
      <w:r>
        <w:t>-&gt;Controller</w:t>
      </w:r>
      <w:r w:rsidR="000C014F">
        <w:t xml:space="preserve"> </w:t>
      </w:r>
      <w:r w:rsidR="000C014F">
        <w:tab/>
        <w:t>-&gt;Services</w:t>
      </w:r>
      <w:r w:rsidR="003A4CAB">
        <w:br/>
      </w:r>
      <w:r w:rsidR="003A4CAB">
        <w:t>View &lt;- Scope -&gt; Controller</w:t>
      </w:r>
    </w:p>
    <w:p w:rsidR="00CA0440" w:rsidRDefault="003A4CAB" w:rsidP="003A4CAB">
      <w:r>
        <w:t>for ex:</w:t>
      </w:r>
      <w:r>
        <w:br/>
      </w:r>
      <w:proofErr w:type="gramStart"/>
      <w:r>
        <w:t>dashboard  -</w:t>
      </w:r>
      <w:proofErr w:type="gramEnd"/>
      <w:r>
        <w:t xml:space="preserve"> </w:t>
      </w:r>
      <w:r>
        <w:tab/>
        <w:t>dashboard.html</w:t>
      </w:r>
    </w:p>
    <w:p w:rsidR="003A4CAB" w:rsidRDefault="003A4CAB" w:rsidP="00B42A8C">
      <w:r>
        <w:tab/>
      </w:r>
      <w:r>
        <w:tab/>
        <w:t>dashboard.js</w:t>
      </w:r>
    </w:p>
    <w:p w:rsidR="003A4CAB" w:rsidRDefault="003A4CAB" w:rsidP="00B42A8C"/>
    <w:p w:rsidR="003A4CAB" w:rsidRDefault="003A4CAB" w:rsidP="00254E1B">
      <w:pPr>
        <w:ind w:left="720" w:hanging="720"/>
      </w:pPr>
      <w:r>
        <w:t>the view only presents data on the scope, and the controller updates the scope, in every view can be 0 or more directives</w:t>
      </w:r>
      <w:r w:rsidR="000C014F">
        <w:t xml:space="preserve"> and in parallel the </w:t>
      </w:r>
      <w:proofErr w:type="gramStart"/>
      <w:r w:rsidR="000C014F">
        <w:t>Services(</w:t>
      </w:r>
      <w:proofErr w:type="gramEnd"/>
      <w:r w:rsidR="000C014F">
        <w:t>data model and BL)  is con</w:t>
      </w:r>
      <w:bookmarkStart w:id="0" w:name="_GoBack"/>
      <w:bookmarkEnd w:id="0"/>
      <w:r w:rsidR="000C014F">
        <w:t>nected to the controller, and can be shared among controllers.</w:t>
      </w:r>
    </w:p>
    <w:sectPr w:rsidR="003A4CA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62E5"/>
    <w:multiLevelType w:val="hybridMultilevel"/>
    <w:tmpl w:val="5622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9765B"/>
    <w:rsid w:val="000C014F"/>
    <w:rsid w:val="000C73C7"/>
    <w:rsid w:val="00112DD5"/>
    <w:rsid w:val="001B0737"/>
    <w:rsid w:val="001B3DBB"/>
    <w:rsid w:val="00254E1B"/>
    <w:rsid w:val="002C2F5E"/>
    <w:rsid w:val="00315CD3"/>
    <w:rsid w:val="00321BE4"/>
    <w:rsid w:val="003A4CAB"/>
    <w:rsid w:val="004F3180"/>
    <w:rsid w:val="004F41C7"/>
    <w:rsid w:val="00545F5C"/>
    <w:rsid w:val="006159FE"/>
    <w:rsid w:val="006B6F2B"/>
    <w:rsid w:val="007514FF"/>
    <w:rsid w:val="007A629B"/>
    <w:rsid w:val="008C122A"/>
    <w:rsid w:val="00903F0A"/>
    <w:rsid w:val="00932413"/>
    <w:rsid w:val="00B215C1"/>
    <w:rsid w:val="00B42A8C"/>
    <w:rsid w:val="00B72300"/>
    <w:rsid w:val="00B9765B"/>
    <w:rsid w:val="00BE01B8"/>
    <w:rsid w:val="00CA0440"/>
    <w:rsid w:val="00D5076B"/>
    <w:rsid w:val="00E02E04"/>
    <w:rsid w:val="00E24FF1"/>
    <w:rsid w:val="00E307CC"/>
    <w:rsid w:val="00E75E41"/>
    <w:rsid w:val="00F2286A"/>
    <w:rsid w:val="00F4605F"/>
    <w:rsid w:val="00FD7E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8A93"/>
  <w15:docId w15:val="{C88F31D1-A9F2-4D8F-B90C-C2DC0BC9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e-IL"/>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rg\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341A503F-CD17-4653-BE5E-026D0C934D3F}"/>
      </w:docPartPr>
      <w:docPartBody>
        <w:p w:rsidR="00000000" w:rsidRDefault="00873020">
          <w:r w:rsidRPr="00F9789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20"/>
    <w:rsid w:val="00446073"/>
    <w:rsid w:val="00873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0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Angular.JS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172</TotalTime>
  <Pages>1</Pages>
  <Words>508</Words>
  <Characters>2542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Gad</dc:creator>
  <cp:keywords/>
  <dc:description/>
  <cp:lastModifiedBy>Lior Gad</cp:lastModifiedBy>
  <cp:revision>28</cp:revision>
  <dcterms:created xsi:type="dcterms:W3CDTF">2018-03-12T07:33:00Z</dcterms:created>
  <dcterms:modified xsi:type="dcterms:W3CDTF">2018-03-12T10:25:00Z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