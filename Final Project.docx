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D47C3" w:rsidRDefault="00E35462">
              <w:pPr>
                <w:pStyle w:val="Publishwithline"/>
              </w:pPr>
              <w:r>
                <w:t>Final Project</w:t>
              </w:r>
            </w:p>
          </w:sdtContent>
        </w:sdt>
        <w:p w:rsidR="001D47C3" w:rsidRDefault="001D47C3">
          <w:pPr>
            <w:pStyle w:val="underline"/>
          </w:pPr>
        </w:p>
        <w:p w:rsidR="001D47C3" w:rsidRDefault="006234EA">
          <w:pPr>
            <w:pStyle w:val="PadderBetweenControlandBody"/>
          </w:pPr>
        </w:p>
      </w:sdtContent>
    </w:sdt>
    <w:p w:rsidR="001D47C3" w:rsidRDefault="00334DDB">
      <w:r>
        <w:t>We choose the subject and the work, it can be submitted solo or also in pair but it should be in larger scale (not 200% exactly</w:t>
      </w:r>
      <w:r w:rsidR="00964E2F">
        <w:t xml:space="preserve"> ~ 150%</w:t>
      </w:r>
      <w:r>
        <w:t>), it should interface to external API.</w:t>
      </w:r>
    </w:p>
    <w:p w:rsidR="00334DDB" w:rsidRDefault="00334DDB">
      <w:r>
        <w:t>Working in pair:</w:t>
      </w:r>
    </w:p>
    <w:p w:rsidR="00334DDB" w:rsidRDefault="00334DDB" w:rsidP="00334DDB">
      <w:pPr>
        <w:pStyle w:val="ListParagraph"/>
        <w:numPr>
          <w:ilvl w:val="0"/>
          <w:numId w:val="1"/>
        </w:numPr>
      </w:pPr>
      <w:r>
        <w:t>Help one another</w:t>
      </w:r>
    </w:p>
    <w:p w:rsidR="00334DDB" w:rsidRDefault="00334DDB" w:rsidP="00334DDB">
      <w:pPr>
        <w:pStyle w:val="ListParagraph"/>
        <w:numPr>
          <w:ilvl w:val="0"/>
          <w:numId w:val="1"/>
        </w:numPr>
      </w:pPr>
      <w:r>
        <w:t>Drives each other forward</w:t>
      </w:r>
    </w:p>
    <w:p w:rsidR="00334DDB" w:rsidRDefault="00334DDB" w:rsidP="00334DDB">
      <w:pPr>
        <w:pStyle w:val="ListParagraph"/>
        <w:numPr>
          <w:ilvl w:val="0"/>
          <w:numId w:val="1"/>
        </w:numPr>
      </w:pPr>
      <w:r>
        <w:t>Most probable one will compromise the project (one will be more of a leader)</w:t>
      </w:r>
    </w:p>
    <w:p w:rsidR="00334DDB" w:rsidRDefault="00334DDB" w:rsidP="00334DDB">
      <w:pPr>
        <w:pStyle w:val="ListParagraph"/>
        <w:numPr>
          <w:ilvl w:val="0"/>
          <w:numId w:val="1"/>
        </w:numPr>
      </w:pPr>
      <w:r>
        <w:t>Working solo will also to study better</w:t>
      </w:r>
    </w:p>
    <w:p w:rsidR="00334DDB" w:rsidRDefault="00334DDB" w:rsidP="00334DDB">
      <w:pPr>
        <w:pStyle w:val="ListParagraph"/>
        <w:numPr>
          <w:ilvl w:val="0"/>
          <w:numId w:val="1"/>
        </w:numPr>
      </w:pPr>
      <w:r>
        <w:t>Time waste</w:t>
      </w:r>
    </w:p>
    <w:p w:rsidR="00694032" w:rsidRDefault="00694032" w:rsidP="00694032">
      <w:r>
        <w:t>Better to choose something that is personally related to something I want to do, or an idea of a friend.</w:t>
      </w:r>
    </w:p>
    <w:p w:rsidR="00694032" w:rsidRDefault="00694032" w:rsidP="00694032">
      <w:r>
        <w:t>Project with a real need (Shopping List…)</w:t>
      </w:r>
    </w:p>
    <w:p w:rsidR="00694032" w:rsidRDefault="002C40E4" w:rsidP="00694032">
      <w:r>
        <w:t xml:space="preserve">Before developing </w:t>
      </w:r>
      <w:r w:rsidR="003A4CD9">
        <w:t>should be fairly certain on the characterization of the idea.</w:t>
      </w:r>
    </w:p>
    <w:p w:rsidR="003A4CD9" w:rsidRDefault="003A4CD9" w:rsidP="00694032">
      <w:hyperlink r:id="rId7" w:history="1">
        <w:r w:rsidRPr="00253FCD">
          <w:rPr>
            <w:rStyle w:val="Hyperlink"/>
          </w:rPr>
          <w:t>http://moodle.tapuah.org.il/pluginfile.php/49776/mod_resource/content/1/%D7%9E%D7%A1%D7%9E%D7%9A%20%D7%90%D7%99%D7%A4%D7%99%D7%95%D7%9F%20-%20%D7%A8%D7%90%D7%A9%D7%99%20%D7%A4%D7%A8%D7%A7%D7%99%D7%9D.pdf</w:t>
        </w:r>
      </w:hyperlink>
    </w:p>
    <w:p w:rsidR="003A4CD9" w:rsidRPr="00234510" w:rsidRDefault="003A4CD9" w:rsidP="00694032">
      <w:pPr>
        <w:rPr>
          <w:u w:val="single"/>
        </w:rPr>
      </w:pPr>
      <w:r w:rsidRPr="00234510">
        <w:rPr>
          <w:u w:val="single"/>
        </w:rPr>
        <w:t>Objectives:</w:t>
      </w:r>
    </w:p>
    <w:p w:rsidR="003A4CD9" w:rsidRDefault="003A4CD9" w:rsidP="00694032">
      <w:r>
        <w:t>Problem – what is the problem my project pretends to solve</w:t>
      </w:r>
    </w:p>
    <w:p w:rsidR="003A4CD9" w:rsidRDefault="003A4CD9" w:rsidP="00694032">
      <w:r>
        <w:t>Solution – general description of the solutions</w:t>
      </w:r>
    </w:p>
    <w:p w:rsidR="003A4CD9" w:rsidRDefault="003A4CD9" w:rsidP="00694032">
      <w:r>
        <w:t>Target audience – what kind of users will use my system</w:t>
      </w:r>
    </w:p>
    <w:p w:rsidR="003A4CD9" w:rsidRDefault="003A4CD9" w:rsidP="003A4CD9">
      <w:r>
        <w:t>The main approach the project must contain is:</w:t>
      </w:r>
      <w:r>
        <w:br/>
        <w:t>CRUD – Create, Read, Update, Delete</w:t>
      </w:r>
    </w:p>
    <w:p w:rsidR="00571B85" w:rsidRDefault="003A4CD9" w:rsidP="00571B85">
      <w:r>
        <w:t xml:space="preserve">All data will be saved in memory and be loaded on startup, closing the browser </w:t>
      </w:r>
      <w:r w:rsidR="003C51C3">
        <w:t>will cause a memory clean, it will not be persistent.</w:t>
      </w:r>
    </w:p>
    <w:p w:rsidR="00571B85" w:rsidRDefault="00571B85" w:rsidP="00571B85">
      <w:r>
        <w:t>Users – should describe who are the users of the system and how should they use the system.</w:t>
      </w:r>
    </w:p>
    <w:p w:rsidR="00571B85" w:rsidRPr="00234510" w:rsidRDefault="00571B85" w:rsidP="00571B85">
      <w:pPr>
        <w:rPr>
          <w:u w:val="single"/>
        </w:rPr>
      </w:pPr>
      <w:r w:rsidRPr="00234510">
        <w:rPr>
          <w:u w:val="single"/>
        </w:rPr>
        <w:t>Use Case</w:t>
      </w:r>
    </w:p>
    <w:p w:rsidR="00571B85" w:rsidRDefault="00571B85" w:rsidP="00571B85">
      <w:r>
        <w:t xml:space="preserve">For every </w:t>
      </w:r>
      <w:proofErr w:type="gramStart"/>
      <w:r>
        <w:t>users</w:t>
      </w:r>
      <w:proofErr w:type="gramEnd"/>
      <w:r>
        <w:t xml:space="preserve"> list the actions it can interact with the system, (high level) prioritized for each action.</w:t>
      </w:r>
    </w:p>
    <w:p w:rsidR="00FB22FB" w:rsidRPr="00234510" w:rsidRDefault="00FB22FB" w:rsidP="00571B85">
      <w:pPr>
        <w:rPr>
          <w:u w:val="single"/>
        </w:rPr>
      </w:pPr>
      <w:r w:rsidRPr="00234510">
        <w:rPr>
          <w:u w:val="single"/>
        </w:rPr>
        <w:t>Functional Requirement</w:t>
      </w:r>
    </w:p>
    <w:p w:rsidR="00FB22FB" w:rsidRDefault="00FB22FB" w:rsidP="00571B85">
      <w:r>
        <w:t>List of all actions the system can do for ex:</w:t>
      </w:r>
    </w:p>
    <w:p w:rsidR="002E1FA8" w:rsidRDefault="00FB22FB" w:rsidP="002E1FA8">
      <w:r>
        <w:t xml:space="preserve">As a </w:t>
      </w:r>
      <w:r w:rsidRPr="00FB22FB">
        <w:rPr>
          <w:b/>
          <w:bCs/>
          <w:i/>
          <w:iCs/>
        </w:rPr>
        <w:t>User</w:t>
      </w:r>
      <w:r w:rsidRPr="00FB22FB">
        <w:rPr>
          <w:b/>
          <w:bCs/>
        </w:rPr>
        <w:t xml:space="preserve"> </w:t>
      </w:r>
      <w:r>
        <w:t xml:space="preserve">I want to </w:t>
      </w:r>
      <w:r w:rsidRPr="00FB22FB">
        <w:rPr>
          <w:b/>
          <w:bCs/>
          <w:i/>
          <w:iCs/>
        </w:rPr>
        <w:t>requirement</w:t>
      </w:r>
      <w:r>
        <w:rPr>
          <w:b/>
          <w:bCs/>
          <w:i/>
          <w:iCs/>
        </w:rPr>
        <w:t xml:space="preserve"> – </w:t>
      </w:r>
      <w:r>
        <w:rPr>
          <w:i/>
          <w:iCs/>
        </w:rPr>
        <w:t xml:space="preserve">for ex: </w:t>
      </w:r>
      <w:r w:rsidR="002E1FA8">
        <w:rPr>
          <w:i/>
          <w:iCs/>
        </w:rPr>
        <w:br/>
      </w:r>
      <w:r>
        <w:rPr>
          <w:i/>
          <w:iCs/>
        </w:rPr>
        <w:t xml:space="preserve">As a </w:t>
      </w:r>
      <w:r w:rsidRPr="00FB22FB">
        <w:rPr>
          <w:b/>
          <w:bCs/>
          <w:i/>
          <w:iCs/>
        </w:rPr>
        <w:t>tenant</w:t>
      </w:r>
      <w:r>
        <w:rPr>
          <w:i/>
          <w:iCs/>
        </w:rPr>
        <w:t xml:space="preserve"> I want to </w:t>
      </w:r>
      <w:r w:rsidRPr="00FB22FB">
        <w:rPr>
          <w:b/>
          <w:bCs/>
          <w:i/>
          <w:iCs/>
        </w:rPr>
        <w:t>vote</w:t>
      </w:r>
      <w:r w:rsidR="002E1FA8">
        <w:rPr>
          <w:b/>
          <w:bCs/>
          <w:i/>
          <w:iCs/>
        </w:rPr>
        <w:br/>
      </w:r>
      <w:r w:rsidR="002E1FA8">
        <w:rPr>
          <w:i/>
          <w:iCs/>
        </w:rPr>
        <w:t xml:space="preserve">As a </w:t>
      </w:r>
      <w:r w:rsidR="002E1FA8" w:rsidRPr="00FB22FB">
        <w:rPr>
          <w:b/>
          <w:bCs/>
          <w:i/>
          <w:iCs/>
        </w:rPr>
        <w:t>tenant</w:t>
      </w:r>
      <w:r w:rsidR="002E1FA8">
        <w:rPr>
          <w:i/>
          <w:iCs/>
        </w:rPr>
        <w:t xml:space="preserve"> I want to </w:t>
      </w:r>
      <w:r w:rsidR="002E1FA8">
        <w:rPr>
          <w:b/>
          <w:bCs/>
          <w:i/>
          <w:iCs/>
        </w:rPr>
        <w:t>sort all messages</w:t>
      </w:r>
    </w:p>
    <w:p w:rsidR="00FB22FB" w:rsidRDefault="00FB22FB" w:rsidP="00571B85"/>
    <w:p w:rsidR="00FB22FB" w:rsidRPr="00234510" w:rsidRDefault="00234510" w:rsidP="00571B85">
      <w:pPr>
        <w:rPr>
          <w:u w:val="single"/>
        </w:rPr>
      </w:pPr>
      <w:r w:rsidRPr="00234510">
        <w:rPr>
          <w:u w:val="single"/>
        </w:rPr>
        <w:t>Screens</w:t>
      </w:r>
    </w:p>
    <w:p w:rsidR="00234510" w:rsidRDefault="00234510" w:rsidP="00571B85">
      <w:r>
        <w:t>Very important – the screen should answer the requirement</w:t>
      </w:r>
      <w:r w:rsidR="00C3384C">
        <w:t>, we can verify that the screens meet the requirement demands. The screen should be designed with pen and paper, scanned and put into the document</w:t>
      </w:r>
      <w:r w:rsidR="002E1FA8">
        <w:t>.</w:t>
      </w:r>
    </w:p>
    <w:p w:rsidR="002E1FA8" w:rsidRDefault="002E1FA8" w:rsidP="00571B85">
      <w:r>
        <w:t>Example:</w:t>
      </w:r>
    </w:p>
    <w:p w:rsidR="002E1FA8" w:rsidRDefault="002E1FA8" w:rsidP="00571B85">
      <w:hyperlink r:id="rId8" w:history="1">
        <w:r w:rsidRPr="00253FCD">
          <w:rPr>
            <w:rStyle w:val="Hyperlink"/>
          </w:rPr>
          <w:t>http://moodle.tapuah.org.il/pluginfile.php/54538/mod_resource/content/2/Homeowner%20Association%20-%20PRD.pdf</w:t>
        </w:r>
      </w:hyperlink>
    </w:p>
    <w:p w:rsidR="002E1FA8" w:rsidRPr="00FB22FB" w:rsidRDefault="006234EA" w:rsidP="00571B85">
      <w:hyperlink r:id="rId9" w:history="1">
        <w:r w:rsidRPr="00253FCD">
          <w:rPr>
            <w:rStyle w:val="Hyperlink"/>
          </w:rPr>
          <w:t>https://balsamiq.com/products/</w:t>
        </w:r>
      </w:hyperlink>
      <w:r>
        <w:t xml:space="preserve"> </w:t>
      </w:r>
      <w:bookmarkStart w:id="0" w:name="_GoBack"/>
      <w:bookmarkEnd w:id="0"/>
      <w:r w:rsidR="000338C1">
        <w:t>tool for creating mockups</w:t>
      </w:r>
    </w:p>
    <w:sectPr w:rsidR="002E1FA8" w:rsidRPr="00FB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852"/>
    <w:multiLevelType w:val="hybridMultilevel"/>
    <w:tmpl w:val="B0509090"/>
    <w:lvl w:ilvl="0" w:tplc="5C7A31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35462"/>
    <w:rsid w:val="000338C1"/>
    <w:rsid w:val="001D47C3"/>
    <w:rsid w:val="00234510"/>
    <w:rsid w:val="00252B60"/>
    <w:rsid w:val="002C40E4"/>
    <w:rsid w:val="002E1FA8"/>
    <w:rsid w:val="00334DDB"/>
    <w:rsid w:val="003A4CD9"/>
    <w:rsid w:val="003C51C3"/>
    <w:rsid w:val="00571B85"/>
    <w:rsid w:val="006234EA"/>
    <w:rsid w:val="00694032"/>
    <w:rsid w:val="00964E2F"/>
    <w:rsid w:val="009A591B"/>
    <w:rsid w:val="00C3384C"/>
    <w:rsid w:val="00E35462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29E3"/>
  <w15:docId w15:val="{A1C8BEBC-FFE6-471D-9567-604077C0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e-I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3A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A4C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tapuah.org.il/pluginfile.php/54538/mod_resource/content/2/Homeowner%20Association%20-%20PRD.pdf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moodle.tapuah.org.il/pluginfile.php/49776/mod_resource/content/1/%D7%9E%D7%A1%D7%9E%D7%9A%20%D7%90%D7%99%D7%A4%D7%99%D7%95%D7%9F%20-%20%D7%A8%D7%90%D7%A9%D7%99%20%D7%A4%D7%A8%D7%A7%D7%99%D7%9D.pdf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lsamiq.com/produc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rg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7AFA5-5B00-499F-8A5D-442276F31CCF}"/>
      </w:docPartPr>
      <w:docPartBody>
        <w:p w:rsidR="00000000" w:rsidRDefault="00A07EE7">
          <w:r w:rsidRPr="00253FC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E7"/>
    <w:rsid w:val="003A4251"/>
    <w:rsid w:val="00A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E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Final Project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64</TotalTime>
  <Pages>1</Pages>
  <Words>395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Gad</dc:creator>
  <cp:keywords/>
  <dc:description/>
  <cp:lastModifiedBy>Lior Gad</cp:lastModifiedBy>
  <cp:revision>11</cp:revision>
  <dcterms:created xsi:type="dcterms:W3CDTF">2018-03-11T10:40:00Z</dcterms:created>
  <dcterms:modified xsi:type="dcterms:W3CDTF">2018-03-11T11:44:00Z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